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9DB2" w14:textId="4B0D9ECB" w:rsidR="0085257A" w:rsidRPr="00044266" w:rsidRDefault="0004426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Cinema</w:t>
      </w:r>
      <w:r w:rsidR="003A77EC">
        <w:rPr>
          <w:rFonts w:ascii="Times New Roman" w:hAnsi="Times New Roman"/>
        </w:rPr>
        <w:t xml:space="preserve"> </w:t>
      </w:r>
      <w:r w:rsidR="00121E90">
        <w:rPr>
          <w:rFonts w:ascii="Times New Roman" w:hAnsi="Times New Roman"/>
        </w:rPr>
        <w:t>Application</w:t>
      </w:r>
    </w:p>
    <w:p w14:paraId="279E78CD" w14:textId="77777777" w:rsidR="0085257A" w:rsidRPr="00B90E27" w:rsidRDefault="00157B12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058D20BA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122D214B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6862E3AE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34C57536" w14:textId="77777777" w:rsidR="0085257A" w:rsidRPr="00B90E27" w:rsidRDefault="0085257A"/>
    <w:p w14:paraId="162E5AC8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5D6D0C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588714DD" w14:textId="77777777">
        <w:tc>
          <w:tcPr>
            <w:tcW w:w="2304" w:type="dxa"/>
          </w:tcPr>
          <w:p w14:paraId="1A2D164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BCDFC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EE2FA9D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4B540E3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51691CBF" w14:textId="77777777">
        <w:tc>
          <w:tcPr>
            <w:tcW w:w="2304" w:type="dxa"/>
          </w:tcPr>
          <w:p w14:paraId="5138384D" w14:textId="1851E175" w:rsidR="0085257A" w:rsidRPr="00B90E27" w:rsidRDefault="00121E90">
            <w:pPr>
              <w:pStyle w:val="Tabletext"/>
            </w:pPr>
            <w:r>
              <w:t>22/03/2017</w:t>
            </w:r>
          </w:p>
        </w:tc>
        <w:tc>
          <w:tcPr>
            <w:tcW w:w="1152" w:type="dxa"/>
          </w:tcPr>
          <w:p w14:paraId="74D4CFE4" w14:textId="583C4F44" w:rsidR="0085257A" w:rsidRPr="00B90E27" w:rsidRDefault="00121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3384994" w14:textId="464FA20F" w:rsidR="0085257A" w:rsidRPr="00B90E27" w:rsidRDefault="00121E90">
            <w:pPr>
              <w:pStyle w:val="Tabletext"/>
            </w:pPr>
            <w:r>
              <w:t xml:space="preserve">  </w:t>
            </w:r>
          </w:p>
        </w:tc>
        <w:tc>
          <w:tcPr>
            <w:tcW w:w="2304" w:type="dxa"/>
          </w:tcPr>
          <w:p w14:paraId="416B6E09" w14:textId="23B21CE0" w:rsidR="0085257A" w:rsidRPr="00B90E27" w:rsidRDefault="00121E90">
            <w:pPr>
              <w:pStyle w:val="Tabletext"/>
            </w:pPr>
            <w:r>
              <w:t>Deac Dan</w:t>
            </w:r>
          </w:p>
        </w:tc>
      </w:tr>
      <w:tr w:rsidR="0085257A" w:rsidRPr="00B90E27" w14:paraId="5906745D" w14:textId="77777777">
        <w:tc>
          <w:tcPr>
            <w:tcW w:w="2304" w:type="dxa"/>
          </w:tcPr>
          <w:p w14:paraId="48809E2F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9413FE7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73D37B1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28E52AC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41F334AD" w14:textId="77777777">
        <w:tc>
          <w:tcPr>
            <w:tcW w:w="2304" w:type="dxa"/>
          </w:tcPr>
          <w:p w14:paraId="67AAF291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4289C43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44FF8C48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AB58D1C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1636132E" w14:textId="77777777">
        <w:tc>
          <w:tcPr>
            <w:tcW w:w="2304" w:type="dxa"/>
          </w:tcPr>
          <w:p w14:paraId="2A38B1F5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C0FC710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454A074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D9C74B5" w14:textId="77777777" w:rsidR="0085257A" w:rsidRPr="00B90E27" w:rsidRDefault="0085257A">
            <w:pPr>
              <w:pStyle w:val="Tabletext"/>
            </w:pPr>
          </w:p>
        </w:tc>
      </w:tr>
    </w:tbl>
    <w:p w14:paraId="338A93DE" w14:textId="77777777" w:rsidR="0085257A" w:rsidRPr="00B90E27" w:rsidRDefault="0085257A"/>
    <w:p w14:paraId="6657826A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46330362" w14:textId="77777777" w:rsidR="006C5FBF" w:rsidRPr="00157B12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2E15AF81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FAA6BB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B169E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FF9E90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72DB33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4FE1AE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91CC38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44B80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E12818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BFC35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974EC7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B5F3BF" w14:textId="77777777" w:rsidR="006C5FBF" w:rsidRPr="00157B12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54BCDB" w14:textId="77777777" w:rsidR="006C5FBF" w:rsidRPr="00157B12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157B12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DDE891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092FAF5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0566339D" w14:textId="52B67245" w:rsidR="0085257A" w:rsidRPr="00157B12" w:rsidRDefault="00121E90" w:rsidP="00121E90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</w:r>
      <w:r w:rsidR="0085257A" w:rsidRPr="00157B12">
        <w:rPr>
          <w:i w:val="0"/>
          <w:color w:val="000000"/>
        </w:rPr>
        <w:t xml:space="preserve">The purpose of this document is to collect, analyze, and define high-level needs and features of the </w:t>
      </w:r>
      <w:r w:rsidRPr="00157B12">
        <w:rPr>
          <w:i w:val="0"/>
          <w:color w:val="000000"/>
        </w:rPr>
        <w:t>Cinema application.</w:t>
      </w:r>
      <w:r w:rsidR="0085257A" w:rsidRPr="00157B12">
        <w:rPr>
          <w:i w:val="0"/>
          <w:color w:val="000000"/>
        </w:rPr>
        <w:t xml:space="preserve"> It focuses on the capabilities needed by the stakeholders and the target users, and </w:t>
      </w:r>
      <w:r w:rsidR="0085257A" w:rsidRPr="00157B12">
        <w:rPr>
          <w:b/>
          <w:bCs/>
          <w:i w:val="0"/>
          <w:color w:val="000000"/>
        </w:rPr>
        <w:t>why</w:t>
      </w:r>
      <w:r w:rsidR="0085257A" w:rsidRPr="00157B12">
        <w:rPr>
          <w:i w:val="0"/>
          <w:color w:val="000000"/>
        </w:rPr>
        <w:t xml:space="preserve"> these needs exist. The details of how the </w:t>
      </w:r>
      <w:r w:rsidR="003A77EC" w:rsidRPr="00157B12">
        <w:rPr>
          <w:i w:val="0"/>
          <w:color w:val="000000"/>
        </w:rPr>
        <w:t>Cinema a</w:t>
      </w:r>
      <w:r w:rsidRPr="00157B12">
        <w:rPr>
          <w:i w:val="0"/>
          <w:color w:val="000000"/>
        </w:rPr>
        <w:t>pplication</w:t>
      </w:r>
      <w:r w:rsidR="0085257A" w:rsidRPr="00157B12">
        <w:rPr>
          <w:i w:val="0"/>
          <w:color w:val="000000"/>
        </w:rPr>
        <w:t xml:space="preserve"> fulfills these needs are detailed in the use-case an</w:t>
      </w:r>
      <w:r w:rsidRPr="00157B12">
        <w:rPr>
          <w:i w:val="0"/>
          <w:color w:val="000000"/>
        </w:rPr>
        <w:t>d supplementary specifications.</w:t>
      </w:r>
    </w:p>
    <w:p w14:paraId="3CD6B872" w14:textId="06DDB07C" w:rsidR="0085257A" w:rsidRPr="00157B12" w:rsidRDefault="00121E90" w:rsidP="00121E90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 xml:space="preserve"> </w:t>
      </w:r>
      <w:r w:rsidR="0085257A" w:rsidRPr="00157B12">
        <w:rPr>
          <w:i w:val="0"/>
          <w:color w:val="000000"/>
        </w:rPr>
        <w:t xml:space="preserve">The introduction of the </w:t>
      </w:r>
      <w:r w:rsidR="0085257A" w:rsidRPr="00157B12">
        <w:rPr>
          <w:b/>
          <w:bCs/>
          <w:i w:val="0"/>
          <w:color w:val="000000"/>
        </w:rPr>
        <w:t xml:space="preserve">Vision </w:t>
      </w:r>
      <w:r w:rsidR="0085257A" w:rsidRPr="00157B12">
        <w:rPr>
          <w:i w:val="0"/>
          <w:color w:val="000000"/>
        </w:rPr>
        <w:t xml:space="preserve">document provides an overview of the entire document. It includes the purpose, scope, definitions, acronyms, abbreviations, references, and overview of this </w:t>
      </w:r>
      <w:r w:rsidR="0085257A" w:rsidRPr="00157B12">
        <w:rPr>
          <w:b/>
          <w:bCs/>
          <w:i w:val="0"/>
          <w:color w:val="000000"/>
        </w:rPr>
        <w:t xml:space="preserve">Vision </w:t>
      </w:r>
      <w:r w:rsidRPr="00157B12">
        <w:rPr>
          <w:i w:val="0"/>
          <w:color w:val="000000"/>
        </w:rPr>
        <w:t>document.</w:t>
      </w:r>
    </w:p>
    <w:p w14:paraId="146EBFEA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77C526F5" w14:textId="18B1DF17" w:rsidR="0085257A" w:rsidRPr="00157B12" w:rsidRDefault="00121E90" w:rsidP="00F669DB">
      <w:pPr>
        <w:pStyle w:val="InfoBlue"/>
        <w:rPr>
          <w:i w:val="0"/>
          <w:color w:val="000000"/>
        </w:rPr>
      </w:pPr>
      <w:r w:rsidRPr="00157B12">
        <w:rPr>
          <w:i w:val="0"/>
          <w:color w:val="000000"/>
        </w:rPr>
        <w:tab/>
        <w:t xml:space="preserve">The purpose of the vision document is to describe </w:t>
      </w:r>
      <w:r w:rsidR="003A77EC" w:rsidRPr="00157B12">
        <w:rPr>
          <w:i w:val="0"/>
          <w:color w:val="000000"/>
        </w:rPr>
        <w:t>functionality of a cinema</w:t>
      </w:r>
      <w:r w:rsidRPr="00157B12">
        <w:rPr>
          <w:i w:val="0"/>
          <w:color w:val="000000"/>
        </w:rPr>
        <w:t xml:space="preserve"> application, and to get the users to understand the main features of the app.</w:t>
      </w:r>
    </w:p>
    <w:p w14:paraId="6174729F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4B5E3413" w14:textId="28148FA6" w:rsidR="0085257A" w:rsidRPr="00157B12" w:rsidRDefault="003A77EC" w:rsidP="00C64FE6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  <w:t>The vision document is associated to the Cinema Application</w:t>
      </w:r>
      <w:r w:rsidR="00666272" w:rsidRPr="00157B12">
        <w:rPr>
          <w:i w:val="0"/>
          <w:color w:val="000000"/>
        </w:rPr>
        <w:t>. The main features of my application will be:</w:t>
      </w:r>
    </w:p>
    <w:p w14:paraId="09FC1DEC" w14:textId="63735E7E" w:rsidR="00666272" w:rsidRDefault="00691E44" w:rsidP="00C64FE6">
      <w:pPr>
        <w:pStyle w:val="BodyText"/>
        <w:numPr>
          <w:ilvl w:val="0"/>
          <w:numId w:val="31"/>
        </w:numPr>
        <w:jc w:val="both"/>
      </w:pPr>
      <w:r>
        <w:t>authent</w:t>
      </w:r>
      <w:r w:rsidR="00AB54F9">
        <w:t xml:space="preserve">ication </w:t>
      </w:r>
      <w:r>
        <w:t xml:space="preserve">process for system manager </w:t>
      </w:r>
      <w:r w:rsidR="002110F1">
        <w:t xml:space="preserve">and for users </w:t>
      </w:r>
      <w:r w:rsidR="002110F1">
        <w:t>(username &amp; password)</w:t>
      </w:r>
      <w:bookmarkStart w:id="11" w:name="_GoBack"/>
      <w:bookmarkEnd w:id="11"/>
    </w:p>
    <w:p w14:paraId="65411225" w14:textId="3D78E8DB" w:rsidR="00CF409F" w:rsidRDefault="007C51C7" w:rsidP="00C64FE6">
      <w:pPr>
        <w:pStyle w:val="BodyText"/>
        <w:numPr>
          <w:ilvl w:val="0"/>
          <w:numId w:val="31"/>
        </w:numPr>
        <w:jc w:val="both"/>
      </w:pPr>
      <w:r>
        <w:t>the system manager can add</w:t>
      </w:r>
      <w:r w:rsidR="00CF409F">
        <w:t xml:space="preserve"> movies to database, assign a cinema hall for a specific movie and </w:t>
      </w:r>
      <w:r>
        <w:t>make the schedule for each hall</w:t>
      </w:r>
    </w:p>
    <w:p w14:paraId="7E0529D0" w14:textId="2CB7C0C5" w:rsidR="00AD706B" w:rsidRDefault="00AD706B" w:rsidP="00C64FE6">
      <w:pPr>
        <w:pStyle w:val="BodyText"/>
        <w:numPr>
          <w:ilvl w:val="0"/>
          <w:numId w:val="31"/>
        </w:numPr>
        <w:jc w:val="both"/>
      </w:pPr>
      <w:r>
        <w:t xml:space="preserve">the users can watch trailers, </w:t>
      </w:r>
      <w:r w:rsidR="00082979">
        <w:t xml:space="preserve">make a reservation </w:t>
      </w:r>
    </w:p>
    <w:p w14:paraId="758D0154" w14:textId="0771BE52" w:rsidR="007C51C7" w:rsidRDefault="007C51C7" w:rsidP="00C64FE6">
      <w:pPr>
        <w:pStyle w:val="BodyText"/>
        <w:numPr>
          <w:ilvl w:val="0"/>
          <w:numId w:val="31"/>
        </w:numPr>
        <w:jc w:val="both"/>
      </w:pPr>
      <w:r>
        <w:t>the database will co</w:t>
      </w:r>
      <w:r w:rsidR="00AD706B">
        <w:t xml:space="preserve">ntain the following information about a movie: short description, IMDB rank, </w:t>
      </w:r>
      <w:r w:rsidR="009A14EA">
        <w:t>link to the poster</w:t>
      </w:r>
    </w:p>
    <w:p w14:paraId="384E3FB8" w14:textId="7194B7FB" w:rsidR="00AD706B" w:rsidRDefault="00AD706B" w:rsidP="00C64FE6">
      <w:pPr>
        <w:pStyle w:val="BodyText"/>
        <w:numPr>
          <w:ilvl w:val="0"/>
          <w:numId w:val="31"/>
        </w:numPr>
        <w:jc w:val="both"/>
      </w:pPr>
      <w:r>
        <w:t>the database will contain the following information about a cinema hall: the schedule, a status for each seat (reserved/available)</w:t>
      </w:r>
    </w:p>
    <w:p w14:paraId="78008F78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2" w:name="_Toc456598589"/>
      <w:bookmarkStart w:id="13" w:name="_Toc456600920"/>
      <w:bookmarkStart w:id="14" w:name="_Toc316556903"/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14:paraId="488CF53D" w14:textId="5EDA3172" w:rsidR="0085257A" w:rsidRPr="00157B12" w:rsidRDefault="00C64FE6" w:rsidP="00C64FE6">
      <w:pPr>
        <w:pStyle w:val="InfoBlue"/>
        <w:jc w:val="both"/>
        <w:rPr>
          <w:i w:val="0"/>
          <w:color w:val="000000"/>
        </w:rPr>
      </w:pPr>
      <w:r w:rsidRPr="00157B12">
        <w:rPr>
          <w:i w:val="0"/>
          <w:color w:val="000000"/>
        </w:rPr>
        <w:tab/>
        <w:t xml:space="preserve">The application will use Java for implementing the logic, MySQL as a database for storing the information, </w:t>
      </w:r>
      <w:r w:rsidR="009A14EA">
        <w:rPr>
          <w:i w:val="0"/>
          <w:color w:val="000000"/>
        </w:rPr>
        <w:t>IMDB</w:t>
      </w:r>
      <w:r w:rsidRPr="00157B12">
        <w:rPr>
          <w:i w:val="0"/>
          <w:color w:val="000000"/>
        </w:rPr>
        <w:t xml:space="preserve"> as a resource for movie </w:t>
      </w:r>
      <w:r w:rsidR="009A14EA">
        <w:rPr>
          <w:i w:val="0"/>
          <w:color w:val="000000"/>
        </w:rPr>
        <w:t>information</w:t>
      </w:r>
      <w:r w:rsidRPr="00157B12">
        <w:rPr>
          <w:i w:val="0"/>
          <w:color w:val="000000"/>
        </w:rPr>
        <w:t>.</w:t>
      </w:r>
    </w:p>
    <w:p w14:paraId="62A90EB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14:paraId="478AA0EA" w14:textId="77777777" w:rsidR="0085257A" w:rsidRDefault="0085257A">
      <w:pPr>
        <w:pStyle w:val="Heading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14:paraId="335D0EF0" w14:textId="32971B7C" w:rsidR="00C64FE6" w:rsidRPr="00C64FE6" w:rsidRDefault="00C64FE6" w:rsidP="00C64FE6">
      <w:r>
        <w:tab/>
        <w:t>The</w:t>
      </w:r>
      <w:r w:rsidR="00BD5A12">
        <w:t xml:space="preserve"> application has a practical applicability and it will be used by people who are movie enthusiastic and who want to be on touch with the l</w:t>
      </w:r>
      <w:r w:rsidR="00C26144">
        <w:t>atest releases.</w:t>
      </w:r>
    </w:p>
    <w:p w14:paraId="7AD6292F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1"/>
    </w:p>
    <w:p w14:paraId="04F6EA5C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14:paraId="0F898FAF" w14:textId="6A0634F8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5158938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59F24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AFA4F8" w14:textId="090D821E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arriving at the cinema and finding that your favorite movie is sold out</w:t>
            </w:r>
          </w:p>
        </w:tc>
      </w:tr>
      <w:tr w:rsidR="0085257A" w:rsidRPr="00B90E27" w14:paraId="4F016F4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1FE520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A5E2FA" w14:textId="6D013108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all the film enthusiasts</w:t>
            </w:r>
          </w:p>
        </w:tc>
      </w:tr>
      <w:tr w:rsidR="0085257A" w:rsidRPr="00B90E27" w14:paraId="1E4EC57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17DF0D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4B5C8" w14:textId="4CEFB75D" w:rsidR="0085257A" w:rsidRPr="00157B12" w:rsidRDefault="00C2614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 xml:space="preserve">the have to reschedule </w:t>
            </w:r>
            <w:r w:rsidR="004C1E9F" w:rsidRPr="00157B12">
              <w:rPr>
                <w:i w:val="0"/>
                <w:color w:val="000000"/>
              </w:rPr>
              <w:t>their movie for another day</w:t>
            </w:r>
          </w:p>
        </w:tc>
      </w:tr>
      <w:tr w:rsidR="0085257A" w:rsidRPr="00B90E27" w14:paraId="4B00201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FA8AB3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A7C366" w14:textId="5C20DC1A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the possibility to reserve seats before arriving at the cinema</w:t>
            </w:r>
          </w:p>
        </w:tc>
      </w:tr>
    </w:tbl>
    <w:p w14:paraId="5EDC95F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25"/>
      <w:bookmarkEnd w:id="26"/>
      <w:bookmarkEnd w:id="27"/>
      <w:bookmarkEnd w:id="28"/>
      <w:bookmarkEnd w:id="29"/>
    </w:p>
    <w:p w14:paraId="4F72A6C8" w14:textId="73A8B852" w:rsidR="0085257A" w:rsidRPr="00B90E27" w:rsidRDefault="0085257A" w:rsidP="00F669DB">
      <w:pPr>
        <w:pStyle w:val="InfoBlue"/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1"/>
        <w:gridCol w:w="2790"/>
        <w:gridCol w:w="5400"/>
      </w:tblGrid>
      <w:tr w:rsidR="0085257A" w:rsidRPr="00B90E27" w14:paraId="08DA9BD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75365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B3D40C" w14:textId="7F3E3044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movie enthusiasts</w:t>
            </w:r>
          </w:p>
        </w:tc>
      </w:tr>
      <w:tr w:rsidR="0085257A" w:rsidRPr="00B90E27" w14:paraId="0A373FAB" w14:textId="77777777" w:rsidTr="004C1E9F">
        <w:tc>
          <w:tcPr>
            <w:tcW w:w="280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98510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96AE8" w14:textId="0FCE935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are watching movies at the cinema</w:t>
            </w:r>
          </w:p>
        </w:tc>
      </w:tr>
      <w:tr w:rsidR="0085257A" w:rsidRPr="00B90E27" w14:paraId="7465F99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92407E" w14:textId="04DBEC5A" w:rsidR="0085257A" w:rsidRPr="00B90E27" w:rsidRDefault="0085257A" w:rsidP="004C1E9F">
            <w:pPr>
              <w:pStyle w:val="BodyText"/>
              <w:keepNext/>
              <w:ind w:left="72"/>
            </w:pPr>
            <w:r w:rsidRPr="00B90E27">
              <w:t>The (</w:t>
            </w:r>
            <w:r w:rsidR="004C1E9F">
              <w:t>Cinema Application</w:t>
            </w:r>
            <w:r w:rsidRPr="00B90E2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C0CC2E" w14:textId="15ED44B3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is a software application</w:t>
            </w:r>
          </w:p>
        </w:tc>
      </w:tr>
      <w:tr w:rsidR="0085257A" w:rsidRPr="00B90E27" w14:paraId="30D2A610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42F6F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3C5D44" w14:textId="52A375B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solve the problem of going at the cinema and find that the movie is sold out</w:t>
            </w:r>
          </w:p>
        </w:tc>
      </w:tr>
      <w:tr w:rsidR="0085257A" w:rsidRPr="00B90E27" w14:paraId="0D2ECA3D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397BAC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4A3060" w14:textId="5BD6E531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making a phone call to reserve the seats</w:t>
            </w:r>
          </w:p>
        </w:tc>
      </w:tr>
      <w:tr w:rsidR="0085257A" w:rsidRPr="00B90E27" w14:paraId="114E0311" w14:textId="77777777" w:rsidTr="004C1E9F">
        <w:trPr>
          <w:gridBefore w:val="1"/>
          <w:wBefore w:w="11" w:type="dxa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7114732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53C7A" w14:textId="2BF70739" w:rsidR="0085257A" w:rsidRPr="00157B12" w:rsidRDefault="004C1E9F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 xml:space="preserve">is </w:t>
            </w:r>
            <w:r w:rsidR="00D775AC" w:rsidRPr="00157B12">
              <w:rPr>
                <w:i w:val="0"/>
                <w:color w:val="000000"/>
              </w:rPr>
              <w:t>the best solution for reserving seats at your favorite movie</w:t>
            </w:r>
          </w:p>
        </w:tc>
      </w:tr>
    </w:tbl>
    <w:p w14:paraId="78D8687B" w14:textId="580AE72A" w:rsidR="0085257A" w:rsidRPr="00B90E27" w:rsidRDefault="0085257A" w:rsidP="00F669DB">
      <w:pPr>
        <w:pStyle w:val="InfoBlue"/>
      </w:pPr>
    </w:p>
    <w:p w14:paraId="212D3790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t>Stakeholder and User Descriptions</w:t>
      </w:r>
      <w:bookmarkEnd w:id="30"/>
      <w:bookmarkEnd w:id="31"/>
      <w:bookmarkEnd w:id="32"/>
    </w:p>
    <w:p w14:paraId="5EB952F9" w14:textId="67E2F156" w:rsidR="0085257A" w:rsidRPr="00157B12" w:rsidRDefault="005E6778" w:rsidP="005E6778">
      <w:pPr>
        <w:pStyle w:val="InfoBlue"/>
        <w:jc w:val="both"/>
        <w:rPr>
          <w:i w:val="0"/>
          <w:color w:val="000000"/>
        </w:rPr>
      </w:pPr>
      <w:r>
        <w:tab/>
      </w:r>
      <w:r w:rsidRPr="00157B12">
        <w:rPr>
          <w:i w:val="0"/>
          <w:color w:val="000000"/>
        </w:rPr>
        <w:t xml:space="preserve">This section introduces the users of the Cinema Application. </w:t>
      </w:r>
      <w:r w:rsidR="00CE0FDF" w:rsidRPr="00157B12">
        <w:rPr>
          <w:i w:val="0"/>
          <w:color w:val="000000"/>
        </w:rPr>
        <w:t>There are two types of users:</w:t>
      </w:r>
    </w:p>
    <w:p w14:paraId="66D72CEA" w14:textId="56A1F936" w:rsidR="00CE0FDF" w:rsidRDefault="00CE0FDF" w:rsidP="00CE0FDF">
      <w:pPr>
        <w:pStyle w:val="BodyText"/>
        <w:numPr>
          <w:ilvl w:val="0"/>
          <w:numId w:val="32"/>
        </w:numPr>
      </w:pPr>
      <w:r>
        <w:t>the system manager</w:t>
      </w:r>
    </w:p>
    <w:p w14:paraId="445D9ECD" w14:textId="07025071" w:rsidR="00CE0FDF" w:rsidRPr="00CE0FDF" w:rsidRDefault="00CE0FDF" w:rsidP="00CE0FDF">
      <w:pPr>
        <w:pStyle w:val="BodyText"/>
        <w:numPr>
          <w:ilvl w:val="0"/>
          <w:numId w:val="32"/>
        </w:numPr>
      </w:pPr>
      <w:r>
        <w:t>the users/customer</w:t>
      </w:r>
    </w:p>
    <w:p w14:paraId="06B0F520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14:paraId="4DB877DC" w14:textId="2F6B98C0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76A2CF55" w14:textId="77777777">
        <w:tc>
          <w:tcPr>
            <w:tcW w:w="1890" w:type="dxa"/>
            <w:shd w:val="solid" w:color="000000" w:fill="FFFFFF"/>
          </w:tcPr>
          <w:p w14:paraId="38DB055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568D35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17F95C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19941C9F" w14:textId="77777777">
        <w:tc>
          <w:tcPr>
            <w:tcW w:w="1890" w:type="dxa"/>
          </w:tcPr>
          <w:p w14:paraId="5EF8E55D" w14:textId="4361709A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Me</w:t>
            </w:r>
          </w:p>
        </w:tc>
        <w:tc>
          <w:tcPr>
            <w:tcW w:w="2610" w:type="dxa"/>
          </w:tcPr>
          <w:p w14:paraId="0D8419CC" w14:textId="33FB952B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Developer</w:t>
            </w:r>
          </w:p>
        </w:tc>
        <w:tc>
          <w:tcPr>
            <w:tcW w:w="3960" w:type="dxa"/>
          </w:tcPr>
          <w:p w14:paraId="7030C21F" w14:textId="025C4FA0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Come with a solution for the problem, implement the solution and test the final product.</w:t>
            </w:r>
          </w:p>
        </w:tc>
      </w:tr>
    </w:tbl>
    <w:p w14:paraId="621AAEE4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14:paraId="34B44455" w14:textId="2A6770B6"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4D80088A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02AE531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74B73807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33ED631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4FF9EE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61214240" w14:textId="77777777">
        <w:trPr>
          <w:trHeight w:val="976"/>
        </w:trPr>
        <w:tc>
          <w:tcPr>
            <w:tcW w:w="998" w:type="dxa"/>
          </w:tcPr>
          <w:p w14:paraId="43D4834E" w14:textId="2D44B750" w:rsidR="003F280D" w:rsidRPr="00157B12" w:rsidRDefault="004D2114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User</w:t>
            </w:r>
          </w:p>
        </w:tc>
        <w:tc>
          <w:tcPr>
            <w:tcW w:w="1882" w:type="dxa"/>
          </w:tcPr>
          <w:p w14:paraId="4ABE13C3" w14:textId="07BA3EC7" w:rsidR="0085257A" w:rsidRPr="00157B12" w:rsidRDefault="004D2114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Customer</w:t>
            </w:r>
          </w:p>
        </w:tc>
        <w:tc>
          <w:tcPr>
            <w:tcW w:w="3240" w:type="dxa"/>
          </w:tcPr>
          <w:p w14:paraId="665FC357" w14:textId="28E4649F" w:rsidR="0085257A" w:rsidRPr="00157B12" w:rsidRDefault="00D944B1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Log</w:t>
            </w:r>
            <w:r w:rsidR="003F280D" w:rsidRPr="00157B12">
              <w:rPr>
                <w:i w:val="0"/>
                <w:color w:val="000000"/>
              </w:rPr>
              <w:t>in, watch the available movies and make a reservation</w:t>
            </w:r>
          </w:p>
        </w:tc>
        <w:tc>
          <w:tcPr>
            <w:tcW w:w="2628" w:type="dxa"/>
          </w:tcPr>
          <w:p w14:paraId="02D5DA38" w14:textId="5CF4FC34" w:rsidR="0085257A" w:rsidRPr="00157B12" w:rsidRDefault="0085257A" w:rsidP="00F669DB">
            <w:pPr>
              <w:pStyle w:val="InfoBlue"/>
            </w:pPr>
          </w:p>
        </w:tc>
      </w:tr>
      <w:tr w:rsidR="003F280D" w:rsidRPr="00B90E27" w14:paraId="42D7AF59" w14:textId="77777777">
        <w:trPr>
          <w:trHeight w:val="976"/>
        </w:trPr>
        <w:tc>
          <w:tcPr>
            <w:tcW w:w="998" w:type="dxa"/>
          </w:tcPr>
          <w:p w14:paraId="10A7F882" w14:textId="676EB4C8" w:rsidR="003F280D" w:rsidRPr="00157B12" w:rsidRDefault="003F280D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Manager</w:t>
            </w:r>
          </w:p>
        </w:tc>
        <w:tc>
          <w:tcPr>
            <w:tcW w:w="1882" w:type="dxa"/>
          </w:tcPr>
          <w:p w14:paraId="16F54788" w14:textId="1D1A597D" w:rsidR="003F280D" w:rsidRPr="00157B12" w:rsidRDefault="003F280D" w:rsidP="00F669DB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The responsible of the application</w:t>
            </w:r>
          </w:p>
        </w:tc>
        <w:tc>
          <w:tcPr>
            <w:tcW w:w="3240" w:type="dxa"/>
          </w:tcPr>
          <w:p w14:paraId="5AC5D7A3" w14:textId="7D70C6B3" w:rsidR="003F280D" w:rsidRPr="00157B12" w:rsidRDefault="003F280D" w:rsidP="003F280D">
            <w:pPr>
              <w:pStyle w:val="InfoBlue"/>
              <w:rPr>
                <w:i w:val="0"/>
                <w:color w:val="000000"/>
              </w:rPr>
            </w:pPr>
            <w:r w:rsidRPr="00157B12">
              <w:rPr>
                <w:i w:val="0"/>
                <w:color w:val="000000"/>
              </w:rPr>
              <w:t>Makes CRUD operations on the movie list</w:t>
            </w:r>
          </w:p>
        </w:tc>
        <w:tc>
          <w:tcPr>
            <w:tcW w:w="2628" w:type="dxa"/>
          </w:tcPr>
          <w:p w14:paraId="72EE80FF" w14:textId="77777777" w:rsidR="003F280D" w:rsidRPr="00157B12" w:rsidRDefault="003F280D" w:rsidP="00F669DB">
            <w:pPr>
              <w:pStyle w:val="InfoBlue"/>
            </w:pPr>
          </w:p>
        </w:tc>
      </w:tr>
    </w:tbl>
    <w:p w14:paraId="53F77C06" w14:textId="77777777" w:rsidR="0085257A" w:rsidRPr="00B90E27" w:rsidRDefault="0085257A">
      <w:pPr>
        <w:pStyle w:val="BodyText"/>
      </w:pPr>
    </w:p>
    <w:p w14:paraId="585DDCCD" w14:textId="77777777" w:rsidR="0085257A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5D9803DC" w14:textId="3720EC39" w:rsidR="00563733" w:rsidRPr="00157B12" w:rsidRDefault="00563733" w:rsidP="00563733">
      <w:pPr>
        <w:rPr>
          <w:color w:val="000000"/>
        </w:rPr>
      </w:pPr>
      <w:r w:rsidRPr="00157B12">
        <w:rPr>
          <w:color w:val="000000"/>
        </w:rPr>
        <w:tab/>
        <w:t xml:space="preserve">The application could be used by anyone who </w:t>
      </w:r>
      <w:r w:rsidR="00566C8A">
        <w:rPr>
          <w:color w:val="000000"/>
        </w:rPr>
        <w:t>enjoys a good movie</w:t>
      </w:r>
      <w:r w:rsidRPr="00157B12">
        <w:rPr>
          <w:color w:val="000000"/>
        </w:rPr>
        <w:t>. They could watch some movie trailers and make a reservation at the desired hours.</w:t>
      </w:r>
    </w:p>
    <w:p w14:paraId="512354BF" w14:textId="77777777" w:rsidR="00563733" w:rsidRDefault="00563733" w:rsidP="00563733">
      <w:pPr>
        <w:pStyle w:val="BodyText"/>
        <w:ind w:left="0"/>
      </w:pPr>
      <w:r w:rsidRPr="00157B12">
        <w:rPr>
          <w:color w:val="000000"/>
        </w:rPr>
        <w:tab/>
      </w:r>
      <w:r>
        <w:t xml:space="preserve">The application could be used anytime and </w:t>
      </w:r>
      <w:proofErr w:type="gramStart"/>
      <w:r>
        <w:t>everywhere,</w:t>
      </w:r>
      <w:proofErr w:type="gramEnd"/>
      <w:r>
        <w:t xml:space="preserve"> the only limitation is that it needs an Internet connection.</w:t>
      </w:r>
    </w:p>
    <w:p w14:paraId="53770F0F" w14:textId="19898CF7" w:rsidR="00563733" w:rsidRPr="00B90E27" w:rsidRDefault="00563733" w:rsidP="00563733">
      <w:pPr>
        <w:pStyle w:val="BodyText"/>
        <w:ind w:left="0"/>
      </w:pPr>
      <w:r>
        <w:tab/>
        <w:t>The application has a friendly user interface, that will ease the reservation process.</w:t>
      </w:r>
    </w:p>
    <w:p w14:paraId="2BD8F414" w14:textId="2BF8FC47" w:rsidR="00563733" w:rsidRPr="00157B12" w:rsidRDefault="00563733" w:rsidP="00563733">
      <w:pPr>
        <w:rPr>
          <w:color w:val="000000"/>
        </w:rPr>
      </w:pPr>
    </w:p>
    <w:p w14:paraId="7F325E47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14:paraId="4A57D59C" w14:textId="7E222BE0" w:rsidR="0085257A" w:rsidRPr="00157B12" w:rsidRDefault="00B1443A" w:rsidP="00F669DB">
      <w:pPr>
        <w:pStyle w:val="InfoBlue"/>
        <w:rPr>
          <w:i w:val="0"/>
          <w:color w:val="000000"/>
        </w:rPr>
      </w:pPr>
      <w:r w:rsidRPr="00157B12">
        <w:rPr>
          <w:i w:val="0"/>
          <w:color w:val="000000"/>
        </w:rPr>
        <w:tab/>
        <w:t>In order to run the application, JRE (Java Runtime Environment), MySQL and Internet access are needed.</w:t>
      </w:r>
    </w:p>
    <w:sectPr w:rsidR="0085257A" w:rsidRPr="00157B12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84510" w14:textId="77777777" w:rsidR="00EC5DC8" w:rsidRDefault="00EC5DC8">
      <w:pPr>
        <w:spacing w:line="240" w:lineRule="auto"/>
      </w:pPr>
      <w:r>
        <w:separator/>
      </w:r>
    </w:p>
  </w:endnote>
  <w:endnote w:type="continuationSeparator" w:id="0">
    <w:p w14:paraId="01A2A7F9" w14:textId="77777777" w:rsidR="00EC5DC8" w:rsidRDefault="00EC5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983092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E8E8FC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3ECDB5" w14:textId="5AA0D546" w:rsidR="00AD439A" w:rsidRDefault="00AD439A" w:rsidP="00121E90">
          <w:pPr>
            <w:jc w:val="center"/>
          </w:pPr>
          <w:r>
            <w:sym w:font="Symbol" w:char="F0D3"/>
          </w:r>
          <w:fldSimple w:instr=" DOCPROPERTY &quot;Company&quot;  \* MERGEFORMAT ">
            <w:r w:rsidR="00121E90">
              <w:t>Deac Dan</w:t>
            </w:r>
          </w:fldSimple>
          <w:r>
            <w:t xml:space="preserve">, </w:t>
          </w:r>
          <w:r w:rsidR="00157B12">
            <w:fldChar w:fldCharType="begin"/>
          </w:r>
          <w:r w:rsidR="00157B12">
            <w:instrText xml:space="preserve"> DATE \@ "yyyy" </w:instrText>
          </w:r>
          <w:r w:rsidR="00157B12">
            <w:fldChar w:fldCharType="separate"/>
          </w:r>
          <w:r w:rsidR="00566C8A">
            <w:rPr>
              <w:noProof/>
            </w:rPr>
            <w:t>2017</w:t>
          </w:r>
          <w:r w:rsidR="00157B1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668181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2110F1">
            <w:rPr>
              <w:rStyle w:val="PageNumber"/>
              <w:noProof/>
            </w:rPr>
            <w:t>4</w:t>
          </w:r>
          <w:r w:rsidR="00A61AF1">
            <w:rPr>
              <w:rStyle w:val="PageNumber"/>
            </w:rPr>
            <w:fldChar w:fldCharType="end"/>
          </w:r>
        </w:p>
      </w:tc>
    </w:tr>
  </w:tbl>
  <w:p w14:paraId="23030E76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1179F" w14:textId="77777777" w:rsidR="00EC5DC8" w:rsidRDefault="00EC5DC8">
      <w:pPr>
        <w:spacing w:line="240" w:lineRule="auto"/>
      </w:pPr>
      <w:r>
        <w:separator/>
      </w:r>
    </w:p>
  </w:footnote>
  <w:footnote w:type="continuationSeparator" w:id="0">
    <w:p w14:paraId="62C1160A" w14:textId="77777777" w:rsidR="00EC5DC8" w:rsidRDefault="00EC5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01BC5" w14:textId="77777777" w:rsidR="00AD439A" w:rsidRDefault="00AD439A">
    <w:pPr>
      <w:rPr>
        <w:sz w:val="24"/>
      </w:rPr>
    </w:pPr>
  </w:p>
  <w:p w14:paraId="6A55F9CE" w14:textId="77777777" w:rsidR="00AD439A" w:rsidRDefault="00AD439A">
    <w:pPr>
      <w:pBdr>
        <w:top w:val="single" w:sz="6" w:space="1" w:color="auto"/>
      </w:pBdr>
      <w:rPr>
        <w:sz w:val="24"/>
      </w:rPr>
    </w:pPr>
  </w:p>
  <w:p w14:paraId="7F5D383C" w14:textId="77777777" w:rsidR="00AD439A" w:rsidRDefault="0004426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Deac Dan</w:t>
    </w:r>
  </w:p>
  <w:p w14:paraId="36436549" w14:textId="77777777" w:rsidR="00044266" w:rsidRPr="00044266" w:rsidRDefault="00044266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30233</w:t>
    </w:r>
  </w:p>
  <w:p w14:paraId="5291755D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8F8BB4A" w14:textId="77777777">
      <w:tc>
        <w:tcPr>
          <w:tcW w:w="6379" w:type="dxa"/>
        </w:tcPr>
        <w:p w14:paraId="71C43CDA" w14:textId="6AE0F225" w:rsidR="00AD439A" w:rsidRDefault="00157B12" w:rsidP="00121E90">
          <w:fldSimple w:instr=" SUBJECT  \* MERGEFORMAT ">
            <w:r w:rsidR="003A77EC">
              <w:t>Cinema</w:t>
            </w:r>
            <w:r w:rsidR="00121E90">
              <w:t xml:space="preserve"> application</w:t>
            </w:r>
          </w:fldSimple>
        </w:p>
      </w:tc>
      <w:tc>
        <w:tcPr>
          <w:tcW w:w="3179" w:type="dxa"/>
        </w:tcPr>
        <w:p w14:paraId="105F742E" w14:textId="3AC1DAD3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21E90">
            <w:t xml:space="preserve"> Version:           1.0</w:t>
          </w:r>
        </w:p>
      </w:tc>
    </w:tr>
    <w:tr w:rsidR="00AD439A" w14:paraId="7A0AA61A" w14:textId="77777777">
      <w:tc>
        <w:tcPr>
          <w:tcW w:w="6379" w:type="dxa"/>
        </w:tcPr>
        <w:p w14:paraId="3935D0A9" w14:textId="77777777" w:rsidR="00AD439A" w:rsidRDefault="00157B12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6092C7DF" w14:textId="7BBBC43E" w:rsidR="00AD439A" w:rsidRDefault="00121E90">
          <w:r>
            <w:t xml:space="preserve">  Date:  22/03/2017</w:t>
          </w:r>
        </w:p>
      </w:tc>
    </w:tr>
    <w:tr w:rsidR="00AD439A" w14:paraId="79AA4AA3" w14:textId="77777777">
      <w:tc>
        <w:tcPr>
          <w:tcW w:w="9558" w:type="dxa"/>
          <w:gridSpan w:val="2"/>
        </w:tcPr>
        <w:p w14:paraId="05932976" w14:textId="0B66C9DD" w:rsidR="00121E90" w:rsidRDefault="00121E90">
          <w:r>
            <w:t>1</w:t>
          </w:r>
        </w:p>
      </w:tc>
    </w:tr>
  </w:tbl>
  <w:p w14:paraId="14FE46F4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85132D2"/>
    <w:multiLevelType w:val="hybridMultilevel"/>
    <w:tmpl w:val="C116F61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D7635C"/>
    <w:multiLevelType w:val="hybridMultilevel"/>
    <w:tmpl w:val="D12E5DF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6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7"/>
  </w:num>
  <w:num w:numId="17">
    <w:abstractNumId w:val="26"/>
  </w:num>
  <w:num w:numId="18">
    <w:abstractNumId w:val="20"/>
  </w:num>
  <w:num w:numId="19">
    <w:abstractNumId w:val="8"/>
  </w:num>
  <w:num w:numId="20">
    <w:abstractNumId w:val="19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4"/>
  </w:num>
  <w:num w:numId="31">
    <w:abstractNumId w:val="1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4266"/>
    <w:rsid w:val="00082979"/>
    <w:rsid w:val="00121E90"/>
    <w:rsid w:val="00157B12"/>
    <w:rsid w:val="001C7458"/>
    <w:rsid w:val="001D42BB"/>
    <w:rsid w:val="002110F1"/>
    <w:rsid w:val="003A77EC"/>
    <w:rsid w:val="003F280D"/>
    <w:rsid w:val="004C1E9F"/>
    <w:rsid w:val="004D2114"/>
    <w:rsid w:val="00563733"/>
    <w:rsid w:val="00566C8A"/>
    <w:rsid w:val="005A3207"/>
    <w:rsid w:val="005E6778"/>
    <w:rsid w:val="00600853"/>
    <w:rsid w:val="00666272"/>
    <w:rsid w:val="00691E44"/>
    <w:rsid w:val="006C5FBF"/>
    <w:rsid w:val="0073239A"/>
    <w:rsid w:val="00780AD2"/>
    <w:rsid w:val="007C51C7"/>
    <w:rsid w:val="0085257A"/>
    <w:rsid w:val="009A14EA"/>
    <w:rsid w:val="009B5BF2"/>
    <w:rsid w:val="00A61AF1"/>
    <w:rsid w:val="00A61FD4"/>
    <w:rsid w:val="00AB15B2"/>
    <w:rsid w:val="00AB54F9"/>
    <w:rsid w:val="00AD439A"/>
    <w:rsid w:val="00AD706B"/>
    <w:rsid w:val="00B1443A"/>
    <w:rsid w:val="00B56935"/>
    <w:rsid w:val="00B90E27"/>
    <w:rsid w:val="00B944EA"/>
    <w:rsid w:val="00BD5A12"/>
    <w:rsid w:val="00BE1B76"/>
    <w:rsid w:val="00C24CF0"/>
    <w:rsid w:val="00C26144"/>
    <w:rsid w:val="00C35D85"/>
    <w:rsid w:val="00C64FE6"/>
    <w:rsid w:val="00CE0FDF"/>
    <w:rsid w:val="00CF409F"/>
    <w:rsid w:val="00D775AC"/>
    <w:rsid w:val="00D944B1"/>
    <w:rsid w:val="00DF1DF0"/>
    <w:rsid w:val="00E34756"/>
    <w:rsid w:val="00E36836"/>
    <w:rsid w:val="00E41E57"/>
    <w:rsid w:val="00E55EE3"/>
    <w:rsid w:val="00EC5DC8"/>
    <w:rsid w:val="00EC7256"/>
    <w:rsid w:val="00F36150"/>
    <w:rsid w:val="00F4446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917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73</TotalTime>
  <Pages>6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Deac Dan</cp:lastModifiedBy>
  <cp:revision>16</cp:revision>
  <cp:lastPrinted>2001-03-15T12:26:00Z</cp:lastPrinted>
  <dcterms:created xsi:type="dcterms:W3CDTF">2010-02-24T07:49:00Z</dcterms:created>
  <dcterms:modified xsi:type="dcterms:W3CDTF">2017-05-21T12:37:00Z</dcterms:modified>
</cp:coreProperties>
</file>